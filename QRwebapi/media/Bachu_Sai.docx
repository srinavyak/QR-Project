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222D" w14:textId="650465F2" w:rsidR="008E4249" w:rsidRDefault="005D3456" w:rsidP="00141A4C">
      <w:pPr>
        <w:pStyle w:val="Title"/>
        <w:rPr>
          <w:sz w:val="36"/>
          <w:szCs w:val="36"/>
        </w:rPr>
      </w:pPr>
      <w:bookmarkStart w:id="0" w:name="_GoBack"/>
      <w:bookmarkEnd w:id="0"/>
      <w:r w:rsidRPr="00074F88">
        <w:rPr>
          <w:sz w:val="36"/>
          <w:szCs w:val="36"/>
        </w:rPr>
        <w:t>Sai Bachu</w:t>
      </w:r>
    </w:p>
    <w:p w14:paraId="25ACDC65" w14:textId="58D4F8B0" w:rsidR="008E4249" w:rsidRPr="0063187B" w:rsidRDefault="00A625F7" w:rsidP="00141A4C">
      <w:pPr>
        <w:pStyle w:val="Title"/>
        <w:rPr>
          <w:color w:val="000000" w:themeColor="text1"/>
          <w:sz w:val="20"/>
          <w:szCs w:val="24"/>
        </w:rPr>
      </w:pPr>
      <w:r w:rsidRPr="0063187B">
        <w:rPr>
          <w:color w:val="000000" w:themeColor="text1"/>
          <w:sz w:val="20"/>
          <w:szCs w:val="24"/>
        </w:rPr>
        <w:t>Mobile</w:t>
      </w:r>
      <w:r w:rsidR="008E4249" w:rsidRPr="0063187B">
        <w:rPr>
          <w:color w:val="000000" w:themeColor="text1"/>
          <w:sz w:val="20"/>
          <w:szCs w:val="24"/>
        </w:rPr>
        <w:t xml:space="preserve">     : +1-732-456-9998</w:t>
      </w:r>
    </w:p>
    <w:p w14:paraId="738FE741" w14:textId="0672A6A5" w:rsidR="008E4249" w:rsidRPr="0063187B" w:rsidRDefault="008E4249" w:rsidP="00141A4C">
      <w:pPr>
        <w:pStyle w:val="Title"/>
        <w:rPr>
          <w:color w:val="000000" w:themeColor="text1"/>
          <w:sz w:val="20"/>
          <w:szCs w:val="24"/>
        </w:rPr>
      </w:pPr>
      <w:r w:rsidRPr="0063187B">
        <w:rPr>
          <w:color w:val="000000" w:themeColor="text1"/>
          <w:sz w:val="20"/>
          <w:szCs w:val="24"/>
        </w:rPr>
        <w:t xml:space="preserve">Email       : </w:t>
      </w:r>
      <w:hyperlink r:id="rId8" w:history="1">
        <w:r w:rsidRPr="0063187B">
          <w:rPr>
            <w:rStyle w:val="Hyperlink"/>
            <w:color w:val="000000" w:themeColor="text1"/>
            <w:sz w:val="20"/>
            <w:szCs w:val="24"/>
          </w:rPr>
          <w:t>bachusaiprasad@gmail.com</w:t>
        </w:r>
      </w:hyperlink>
    </w:p>
    <w:p w14:paraId="74C7EE98" w14:textId="35193CD3" w:rsidR="008E4249" w:rsidRPr="0063187B" w:rsidRDefault="008E4249" w:rsidP="00141A4C">
      <w:pPr>
        <w:pStyle w:val="Title"/>
        <w:rPr>
          <w:color w:val="000000" w:themeColor="text1"/>
          <w:sz w:val="20"/>
          <w:szCs w:val="24"/>
          <w:u w:val="single"/>
          <w:lang w:eastAsia="en-US"/>
        </w:rPr>
      </w:pPr>
      <w:r w:rsidRPr="0063187B">
        <w:rPr>
          <w:color w:val="000000" w:themeColor="text1"/>
          <w:sz w:val="20"/>
          <w:szCs w:val="24"/>
        </w:rPr>
        <w:t xml:space="preserve">Linkedin : </w:t>
      </w:r>
      <w:hyperlink r:id="rId9" w:history="1">
        <w:r w:rsidRPr="0063187B">
          <w:rPr>
            <w:rStyle w:val="Hyperlink"/>
            <w:color w:val="000000" w:themeColor="text1"/>
            <w:sz w:val="20"/>
            <w:szCs w:val="24"/>
            <w:lang w:eastAsia="en-US"/>
          </w:rPr>
          <w:t>www.linkedin.com/in/sai-bachu-846a21138</w:t>
        </w:r>
      </w:hyperlink>
    </w:p>
    <w:p w14:paraId="72C34FD4" w14:textId="77777777" w:rsidR="006270A9" w:rsidRPr="001101CA" w:rsidRDefault="005D3456" w:rsidP="00141A4C">
      <w:pPr>
        <w:pStyle w:val="Heading1"/>
        <w:rPr>
          <w:sz w:val="24"/>
          <w:szCs w:val="24"/>
        </w:rPr>
      </w:pPr>
      <w:r w:rsidRPr="001101CA">
        <w:rPr>
          <w:sz w:val="24"/>
          <w:szCs w:val="24"/>
        </w:rPr>
        <w:t>P</w:t>
      </w:r>
      <w:r w:rsidR="002F752E" w:rsidRPr="001101CA">
        <w:rPr>
          <w:sz w:val="24"/>
          <w:szCs w:val="24"/>
        </w:rPr>
        <w:t>rofessional Summary</w:t>
      </w:r>
    </w:p>
    <w:p w14:paraId="49DA669C" w14:textId="6F550010" w:rsidR="000F60AF" w:rsidRPr="001101CA" w:rsidRDefault="000F60AF" w:rsidP="000F60AF">
      <w:pPr>
        <w:rPr>
          <w:sz w:val="20"/>
          <w:szCs w:val="20"/>
        </w:rPr>
      </w:pPr>
      <w:r w:rsidRPr="001101CA">
        <w:rPr>
          <w:sz w:val="20"/>
          <w:szCs w:val="20"/>
        </w:rPr>
        <w:t>Dedicated Storage Engineer</w:t>
      </w:r>
      <w:r w:rsidR="002A5AD0">
        <w:rPr>
          <w:sz w:val="20"/>
          <w:szCs w:val="20"/>
        </w:rPr>
        <w:t xml:space="preserve">/ </w:t>
      </w:r>
      <w:r w:rsidR="00E8264D">
        <w:rPr>
          <w:sz w:val="20"/>
          <w:szCs w:val="20"/>
        </w:rPr>
        <w:t>System Admin</w:t>
      </w:r>
      <w:r w:rsidRPr="001101CA">
        <w:rPr>
          <w:sz w:val="20"/>
          <w:szCs w:val="20"/>
        </w:rPr>
        <w:t> </w:t>
      </w:r>
      <w:r w:rsidR="009553A4">
        <w:rPr>
          <w:sz w:val="20"/>
          <w:szCs w:val="20"/>
        </w:rPr>
        <w:t xml:space="preserve">over </w:t>
      </w:r>
      <w:r w:rsidR="00343972">
        <w:rPr>
          <w:sz w:val="20"/>
          <w:szCs w:val="20"/>
        </w:rPr>
        <w:t>6</w:t>
      </w:r>
      <w:r w:rsidRPr="001101CA">
        <w:rPr>
          <w:sz w:val="20"/>
          <w:szCs w:val="20"/>
        </w:rPr>
        <w:t xml:space="preserve"> years of experience combining management and customer </w:t>
      </w:r>
      <w:r w:rsidR="00E8264D">
        <w:rPr>
          <w:sz w:val="20"/>
          <w:szCs w:val="20"/>
        </w:rPr>
        <w:t xml:space="preserve">service expertise in </w:t>
      </w:r>
      <w:r w:rsidRPr="001101CA">
        <w:rPr>
          <w:sz w:val="20"/>
          <w:szCs w:val="20"/>
        </w:rPr>
        <w:t>Storage</w:t>
      </w:r>
      <w:r w:rsidR="002A5AD0">
        <w:rPr>
          <w:sz w:val="20"/>
          <w:szCs w:val="20"/>
        </w:rPr>
        <w:t xml:space="preserve">, Windows and </w:t>
      </w:r>
      <w:r w:rsidR="00E8264D">
        <w:rPr>
          <w:sz w:val="20"/>
          <w:szCs w:val="20"/>
        </w:rPr>
        <w:t>Linux</w:t>
      </w:r>
      <w:r w:rsidRPr="001101CA">
        <w:rPr>
          <w:sz w:val="20"/>
          <w:szCs w:val="20"/>
        </w:rPr>
        <w:t xml:space="preserve"> Services. </w:t>
      </w:r>
    </w:p>
    <w:sdt>
      <w:sdtPr>
        <w:alias w:val="Education:"/>
        <w:tag w:val="Education:"/>
        <w:id w:val="807127995"/>
        <w:placeholder>
          <w:docPart w:val="4B766C0313A34786BB80EB8CFFEA6A85"/>
        </w:placeholder>
        <w:temporary/>
        <w:showingPlcHdr/>
        <w15:appearance w15:val="hidden"/>
      </w:sdtPr>
      <w:sdtEndPr/>
      <w:sdtContent>
        <w:p w14:paraId="5A9F4C68" w14:textId="77777777" w:rsidR="006270A9" w:rsidRDefault="009D5933">
          <w:pPr>
            <w:pStyle w:val="Heading1"/>
          </w:pPr>
          <w:r w:rsidRPr="001101CA">
            <w:rPr>
              <w:sz w:val="24"/>
              <w:szCs w:val="24"/>
            </w:rPr>
            <w:t>Education</w:t>
          </w:r>
        </w:p>
      </w:sdtContent>
    </w:sdt>
    <w:p w14:paraId="2C43148A" w14:textId="375E9D44" w:rsidR="006270A9" w:rsidRPr="001101CA" w:rsidRDefault="000F60AF">
      <w:pPr>
        <w:pStyle w:val="Heading2"/>
        <w:rPr>
          <w:sz w:val="22"/>
          <w:szCs w:val="22"/>
        </w:rPr>
      </w:pPr>
      <w:r w:rsidRPr="001101CA">
        <w:rPr>
          <w:rFonts w:ascii="Calibri" w:eastAsia="Calibri" w:hAnsi="Calibri" w:cs="Calibri"/>
          <w:bCs/>
          <w:color w:val="444444"/>
          <w:sz w:val="22"/>
          <w:szCs w:val="22"/>
        </w:rPr>
        <w:t xml:space="preserve">Master of Science, </w:t>
      </w:r>
      <w:r w:rsidR="009D5933" w:rsidRPr="001101CA">
        <w:rPr>
          <w:sz w:val="22"/>
          <w:szCs w:val="22"/>
        </w:rPr>
        <w:t>| </w:t>
      </w:r>
      <w:r w:rsidR="008F3BFC">
        <w:rPr>
          <w:rFonts w:ascii="Calibri" w:eastAsia="Calibri" w:hAnsi="Calibri" w:cs="Calibri"/>
          <w:bCs/>
          <w:color w:val="444444"/>
          <w:sz w:val="22"/>
          <w:szCs w:val="22"/>
        </w:rPr>
        <w:t>(2011-2013</w:t>
      </w:r>
      <w:r w:rsidRPr="001101CA">
        <w:rPr>
          <w:rFonts w:ascii="Calibri" w:eastAsia="Calibri" w:hAnsi="Calibri" w:cs="Calibri"/>
          <w:bCs/>
          <w:color w:val="444444"/>
          <w:sz w:val="22"/>
          <w:szCs w:val="22"/>
        </w:rPr>
        <w:t>)</w:t>
      </w:r>
      <w:r w:rsidR="009D5933" w:rsidRPr="001101CA">
        <w:rPr>
          <w:sz w:val="22"/>
          <w:szCs w:val="22"/>
        </w:rPr>
        <w:t> | </w:t>
      </w:r>
      <w:r w:rsidRPr="001101CA">
        <w:rPr>
          <w:rFonts w:ascii="Calibri" w:eastAsia="Calibri" w:hAnsi="Calibri" w:cs="Calibri"/>
          <w:bCs/>
          <w:color w:val="444444"/>
          <w:sz w:val="22"/>
          <w:szCs w:val="22"/>
        </w:rPr>
        <w:t>Wilmington University</w:t>
      </w:r>
    </w:p>
    <w:p w14:paraId="2477B50C" w14:textId="77777777" w:rsidR="006270A9" w:rsidRDefault="009D5933" w:rsidP="00972F9D">
      <w:pPr>
        <w:pStyle w:val="ListBullet"/>
      </w:pPr>
      <w:r>
        <w:t>Major</w:t>
      </w:r>
      <w:r w:rsidRPr="000F60AF">
        <w:rPr>
          <w:rFonts w:ascii="Calibri" w:eastAsia="Calibri" w:hAnsi="Calibri" w:cs="Calibri"/>
          <w:bCs/>
          <w:color w:val="444444"/>
          <w:sz w:val="24"/>
          <w:szCs w:val="24"/>
        </w:rPr>
        <w:t xml:space="preserve">: </w:t>
      </w:r>
      <w:r w:rsidR="000F60AF" w:rsidRPr="001101CA">
        <w:rPr>
          <w:rFonts w:ascii="Calibri" w:eastAsia="Calibri" w:hAnsi="Calibri" w:cs="Calibri"/>
          <w:b/>
          <w:bCs/>
          <w:color w:val="444444"/>
        </w:rPr>
        <w:t>Information System Technologies</w:t>
      </w:r>
      <w:r w:rsidR="00972F9D" w:rsidRPr="001101CA">
        <w:rPr>
          <w:rFonts w:ascii="Calibri" w:eastAsia="Calibri" w:hAnsi="Calibri" w:cs="Calibri"/>
          <w:b/>
          <w:bCs/>
          <w:color w:val="444444"/>
        </w:rPr>
        <w:t xml:space="preserve"> (GPA :3.33</w:t>
      </w:r>
      <w:r w:rsidR="00CA2EFE" w:rsidRPr="001101CA">
        <w:rPr>
          <w:rFonts w:ascii="Calibri" w:eastAsia="Calibri" w:hAnsi="Calibri" w:cs="Calibri"/>
          <w:b/>
          <w:bCs/>
          <w:color w:val="444444"/>
        </w:rPr>
        <w:t xml:space="preserve"> / 4.00</w:t>
      </w:r>
      <w:r w:rsidR="00972F9D" w:rsidRPr="001101CA">
        <w:rPr>
          <w:rFonts w:ascii="Calibri" w:eastAsia="Calibri" w:hAnsi="Calibri" w:cs="Calibri"/>
          <w:b/>
          <w:bCs/>
          <w:color w:val="444444"/>
        </w:rPr>
        <w:t>)</w:t>
      </w:r>
    </w:p>
    <w:p w14:paraId="1F6948B4" w14:textId="77777777" w:rsidR="003436A4" w:rsidRPr="001101CA" w:rsidRDefault="003436A4" w:rsidP="003436A4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4"/>
          <w:szCs w:val="24"/>
        </w:rPr>
      </w:pPr>
      <w:r w:rsidRPr="001101CA">
        <w:rPr>
          <w:sz w:val="24"/>
          <w:szCs w:val="24"/>
        </w:rPr>
        <w:t>Certification</w:t>
      </w:r>
    </w:p>
    <w:p w14:paraId="2516F5D6" w14:textId="77777777" w:rsidR="003436A4" w:rsidRPr="001101CA" w:rsidRDefault="007D1D76" w:rsidP="003436A4">
      <w:pPr>
        <w:pStyle w:val="ListBullet"/>
      </w:pPr>
      <w:r w:rsidRPr="001101CA">
        <w:rPr>
          <w:rFonts w:ascii="Calibri" w:eastAsia="Calibri" w:hAnsi="Calibri" w:cs="Calibri"/>
          <w:b/>
          <w:bCs/>
          <w:color w:val="444444"/>
        </w:rPr>
        <w:t>NetApp</w:t>
      </w:r>
      <w:r w:rsidR="003436A4" w:rsidRPr="001101CA">
        <w:rPr>
          <w:rFonts w:ascii="Calibri" w:eastAsia="Calibri" w:hAnsi="Calibri" w:cs="Calibri"/>
          <w:b/>
          <w:bCs/>
          <w:color w:val="444444"/>
        </w:rPr>
        <w:t xml:space="preserve"> Certified Data Administrator, Data ONTAP 7-Mode (NCDA 7-Mode)</w:t>
      </w:r>
    </w:p>
    <w:sdt>
      <w:sdtPr>
        <w:rPr>
          <w:sz w:val="24"/>
          <w:szCs w:val="24"/>
        </w:rPr>
        <w:alias w:val="Skills &amp; Abilities:"/>
        <w:tag w:val="Skills &amp; Abilities:"/>
        <w:id w:val="458624136"/>
        <w:placeholder>
          <w:docPart w:val="818919E651544E368279F0060DB37BC0"/>
        </w:placeholder>
        <w:temporary/>
        <w:showingPlcHdr/>
        <w15:appearance w15:val="hidden"/>
      </w:sdtPr>
      <w:sdtEndPr>
        <w:rPr>
          <w:sz w:val="28"/>
          <w:szCs w:val="32"/>
        </w:rPr>
      </w:sdtEndPr>
      <w:sdtContent>
        <w:p w14:paraId="7CE1E16A" w14:textId="77777777" w:rsidR="006270A9" w:rsidRDefault="009D5933">
          <w:pPr>
            <w:pStyle w:val="Heading1"/>
          </w:pPr>
          <w:r w:rsidRPr="001101CA">
            <w:rPr>
              <w:sz w:val="24"/>
              <w:szCs w:val="24"/>
            </w:rPr>
            <w:t>Skills &amp; Abilities</w:t>
          </w:r>
        </w:p>
      </w:sdtContent>
    </w:sdt>
    <w:p w14:paraId="00919513" w14:textId="77777777" w:rsidR="006270A9" w:rsidRDefault="003436A4">
      <w:pPr>
        <w:pStyle w:val="Heading2"/>
      </w:pPr>
      <w:r>
        <w:t>SkillS</w:t>
      </w:r>
    </w:p>
    <w:p w14:paraId="6C10AD3A" w14:textId="77777777" w:rsidR="00AB46D5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Competitive analysis, Administration and Management.</w:t>
      </w:r>
    </w:p>
    <w:p w14:paraId="56D2742B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NetApp storage platform</w:t>
      </w:r>
      <w:r w:rsidR="00AB46D5" w:rsidRPr="001101CA">
        <w:rPr>
          <w:sz w:val="20"/>
          <w:szCs w:val="20"/>
        </w:rPr>
        <w:t xml:space="preserve"> </w:t>
      </w:r>
      <w:r w:rsidRPr="001101CA">
        <w:rPr>
          <w:sz w:val="20"/>
          <w:szCs w:val="20"/>
        </w:rPr>
        <w:t>(NAS and SAN), allied technologies</w:t>
      </w:r>
      <w:r w:rsidR="001101CA">
        <w:rPr>
          <w:sz w:val="20"/>
          <w:szCs w:val="20"/>
        </w:rPr>
        <w:t xml:space="preserve"> that involves </w:t>
      </w:r>
      <w:r w:rsidR="001101CA" w:rsidRPr="001101CA">
        <w:rPr>
          <w:sz w:val="20"/>
          <w:szCs w:val="20"/>
        </w:rPr>
        <w:t>protocols like iSCSI, CIFS, NFS, FC etc.,</w:t>
      </w:r>
      <w:r w:rsidRPr="001101CA">
        <w:rPr>
          <w:sz w:val="20"/>
          <w:szCs w:val="20"/>
        </w:rPr>
        <w:t>.</w:t>
      </w:r>
    </w:p>
    <w:p w14:paraId="62BF82CA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Excellent experience in a Capacity and Performance sizing, Tiered Analysis, Decommissioning, Data Ontap Upgrades for NetApp enterprise class products and services.</w:t>
      </w:r>
    </w:p>
    <w:p w14:paraId="6809722C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Software Tools– </w:t>
      </w:r>
      <w:r w:rsidR="00AB46D5" w:rsidRPr="001101CA">
        <w:rPr>
          <w:sz w:val="20"/>
          <w:szCs w:val="20"/>
        </w:rPr>
        <w:t>Oncommand</w:t>
      </w:r>
      <w:r w:rsidRPr="001101CA">
        <w:rPr>
          <w:sz w:val="20"/>
          <w:szCs w:val="20"/>
        </w:rPr>
        <w:t xml:space="preserve"> Unified Manager, System manager, Data Fabric Manager, ECC and CLI</w:t>
      </w:r>
      <w:r w:rsidR="003B06B1" w:rsidRPr="001101CA">
        <w:rPr>
          <w:sz w:val="20"/>
          <w:szCs w:val="20"/>
        </w:rPr>
        <w:t xml:space="preserve"> </w:t>
      </w:r>
      <w:r w:rsidRPr="001101CA">
        <w:rPr>
          <w:sz w:val="20"/>
          <w:szCs w:val="20"/>
        </w:rPr>
        <w:t>(Netapp Linux), Wireshark, Secure Copy, Robocopy</w:t>
      </w:r>
      <w:r w:rsidR="001704F7" w:rsidRPr="001101CA">
        <w:rPr>
          <w:sz w:val="20"/>
          <w:szCs w:val="20"/>
        </w:rPr>
        <w:t xml:space="preserve">, Microsoft </w:t>
      </w:r>
      <w:r w:rsidR="00C66F21" w:rsidRPr="001101CA">
        <w:rPr>
          <w:sz w:val="20"/>
          <w:szCs w:val="20"/>
        </w:rPr>
        <w:t>Office (</w:t>
      </w:r>
      <w:r w:rsidR="001704F7" w:rsidRPr="001101CA">
        <w:rPr>
          <w:sz w:val="20"/>
          <w:szCs w:val="20"/>
        </w:rPr>
        <w:t>MS Office)</w:t>
      </w:r>
      <w:r w:rsidRPr="001101CA">
        <w:rPr>
          <w:sz w:val="20"/>
          <w:szCs w:val="20"/>
        </w:rPr>
        <w:t>.</w:t>
      </w:r>
    </w:p>
    <w:p w14:paraId="4D6DE650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Proficiency in NetApp proprietary products (DATA Ontap 7Mode,</w:t>
      </w:r>
      <w:r w:rsidR="00AB46D5" w:rsidRPr="001101CA">
        <w:rPr>
          <w:sz w:val="20"/>
          <w:szCs w:val="20"/>
        </w:rPr>
        <w:t xml:space="preserve"> </w:t>
      </w:r>
      <w:r w:rsidRPr="001101CA">
        <w:rPr>
          <w:sz w:val="20"/>
          <w:szCs w:val="20"/>
        </w:rPr>
        <w:t>ONTAP Cluster Mode, SnapMirror, Snapshots, Sna</w:t>
      </w:r>
      <w:r w:rsidR="00AB46D5" w:rsidRPr="001101CA">
        <w:rPr>
          <w:sz w:val="20"/>
          <w:szCs w:val="20"/>
        </w:rPr>
        <w:t>p</w:t>
      </w:r>
      <w:r w:rsidRPr="001101CA">
        <w:rPr>
          <w:sz w:val="20"/>
          <w:szCs w:val="20"/>
        </w:rPr>
        <w:t xml:space="preserve"> Restore, Disaster Recovery (DR), SnapVault, Deduplication, Multistore, Disk Shelf Management, HA Pair Controllers etc.,), and HP 3Par.</w:t>
      </w:r>
    </w:p>
    <w:p w14:paraId="0C296D39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Proficiency NetApp Storage Systems (FAS 6XXX, 8XXX, 3XXX, FAS 2XXX), Ctera Storage Systems: Ctera C800, C800 Plus, HP Storage Systems: HP 3PAR P9500</w:t>
      </w:r>
    </w:p>
    <w:p w14:paraId="2C4FD53C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HP MSA and basic skills on EMC arrays, EMC VMAX, flex clone management.</w:t>
      </w:r>
    </w:p>
    <w:p w14:paraId="0DB43B1D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Data Migration from windows </w:t>
      </w:r>
      <w:r w:rsidR="00AB46D5" w:rsidRPr="001101CA">
        <w:rPr>
          <w:sz w:val="20"/>
          <w:szCs w:val="20"/>
        </w:rPr>
        <w:t>2</w:t>
      </w:r>
      <w:r w:rsidR="003B5A66">
        <w:rPr>
          <w:sz w:val="20"/>
          <w:szCs w:val="20"/>
        </w:rPr>
        <w:t xml:space="preserve">XXX </w:t>
      </w:r>
      <w:r w:rsidR="00AB46D5" w:rsidRPr="001101CA">
        <w:rPr>
          <w:sz w:val="20"/>
          <w:szCs w:val="20"/>
        </w:rPr>
        <w:t xml:space="preserve">to Netapp </w:t>
      </w:r>
      <w:r w:rsidRPr="001101CA">
        <w:rPr>
          <w:sz w:val="20"/>
          <w:szCs w:val="20"/>
        </w:rPr>
        <w:t>filers and to CTERA servers across the global sites.</w:t>
      </w:r>
    </w:p>
    <w:p w14:paraId="564C729E" w14:textId="77777777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Assigning LUN’s (FC and ISCSI) and performing HBA Firmware Upgrades </w:t>
      </w:r>
      <w:r w:rsidR="00AB46D5" w:rsidRPr="001101CA">
        <w:rPr>
          <w:sz w:val="20"/>
          <w:szCs w:val="20"/>
        </w:rPr>
        <w:t xml:space="preserve">in </w:t>
      </w:r>
      <w:r w:rsidRPr="001101CA">
        <w:rPr>
          <w:sz w:val="20"/>
          <w:szCs w:val="20"/>
        </w:rPr>
        <w:t>various environments.</w:t>
      </w:r>
    </w:p>
    <w:p w14:paraId="4DD6023F" w14:textId="3E286045" w:rsidR="00972F9D" w:rsidRPr="001101CA" w:rsidRDefault="00972F9D" w:rsidP="00AB46D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Knowledge on </w:t>
      </w:r>
      <w:r w:rsidR="008271F9" w:rsidRPr="001101CA">
        <w:rPr>
          <w:sz w:val="20"/>
          <w:szCs w:val="20"/>
        </w:rPr>
        <w:t xml:space="preserve">Hitachi NAS(HNAS), EMC Isilon (NAS), </w:t>
      </w:r>
      <w:r w:rsidRPr="001101CA">
        <w:rPr>
          <w:sz w:val="20"/>
          <w:szCs w:val="20"/>
        </w:rPr>
        <w:t xml:space="preserve">Symantec </w:t>
      </w:r>
      <w:r w:rsidR="00AB46D5" w:rsidRPr="001101CA">
        <w:rPr>
          <w:sz w:val="20"/>
          <w:szCs w:val="20"/>
        </w:rPr>
        <w:t>NetBackup</w:t>
      </w:r>
      <w:r w:rsidRPr="001101CA">
        <w:rPr>
          <w:sz w:val="20"/>
          <w:szCs w:val="20"/>
        </w:rPr>
        <w:t>, Amazon AWS (Cloud)</w:t>
      </w:r>
      <w:r w:rsidR="003B5A66">
        <w:rPr>
          <w:sz w:val="20"/>
          <w:szCs w:val="20"/>
        </w:rPr>
        <w:t xml:space="preserve">, </w:t>
      </w:r>
      <w:r w:rsidR="00CB4607">
        <w:rPr>
          <w:sz w:val="20"/>
          <w:szCs w:val="20"/>
        </w:rPr>
        <w:t xml:space="preserve">HP DAS Systems, </w:t>
      </w:r>
      <w:r w:rsidR="003B5A66">
        <w:rPr>
          <w:sz w:val="20"/>
          <w:szCs w:val="20"/>
        </w:rPr>
        <w:t>Netapp Cdot Migrations</w:t>
      </w:r>
      <w:r w:rsidR="00CB4607">
        <w:rPr>
          <w:sz w:val="20"/>
          <w:szCs w:val="20"/>
        </w:rPr>
        <w:t>.</w:t>
      </w:r>
    </w:p>
    <w:p w14:paraId="2621057A" w14:textId="730A53CD" w:rsidR="009E7D4C" w:rsidRPr="00465F35" w:rsidRDefault="00972F9D" w:rsidP="00465F3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Windows XP/Vista, 2003, 2008, 2012 and Solaris 10/9/8,</w:t>
      </w:r>
      <w:r w:rsidR="00465F35">
        <w:rPr>
          <w:sz w:val="20"/>
          <w:szCs w:val="20"/>
        </w:rPr>
        <w:t xml:space="preserve"> Red Hat Linux 7, SuSe Linux 10, </w:t>
      </w:r>
      <w:r w:rsidR="00465F35" w:rsidRPr="00465F35">
        <w:rPr>
          <w:sz w:val="20"/>
          <w:szCs w:val="20"/>
        </w:rPr>
        <w:t>Windows Server &amp; VMWARE ESX servers</w:t>
      </w:r>
      <w:r w:rsidR="00465F35">
        <w:rPr>
          <w:sz w:val="20"/>
          <w:szCs w:val="20"/>
        </w:rPr>
        <w:t xml:space="preserve"> </w:t>
      </w:r>
      <w:r w:rsidRPr="00465F35">
        <w:rPr>
          <w:sz w:val="20"/>
          <w:szCs w:val="20"/>
        </w:rPr>
        <w:t>and DATA ONTAP.</w:t>
      </w:r>
    </w:p>
    <w:sdt>
      <w:sdtPr>
        <w:alias w:val="Experience:"/>
        <w:tag w:val="Experience:"/>
        <w:id w:val="171684534"/>
        <w:placeholder>
          <w:docPart w:val="C08EDBF5764E450DBD840D31721DF6A7"/>
        </w:placeholder>
        <w:temporary/>
        <w:showingPlcHdr/>
        <w15:appearance w15:val="hidden"/>
      </w:sdtPr>
      <w:sdtEndPr/>
      <w:sdtContent>
        <w:p w14:paraId="5BDBE3F3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1DC4B7D2" w14:textId="77777777" w:rsidR="006270A9" w:rsidRPr="001101CA" w:rsidRDefault="003B6CA6">
      <w:pPr>
        <w:pStyle w:val="Heading2"/>
        <w:rPr>
          <w:sz w:val="22"/>
          <w:szCs w:val="22"/>
        </w:rPr>
      </w:pPr>
      <w:r w:rsidRPr="001101CA">
        <w:rPr>
          <w:sz w:val="22"/>
          <w:szCs w:val="22"/>
        </w:rPr>
        <w:t>Technical Specialist</w:t>
      </w:r>
      <w:r w:rsidR="00281D11">
        <w:rPr>
          <w:sz w:val="22"/>
          <w:szCs w:val="22"/>
        </w:rPr>
        <w:t> |</w:t>
      </w:r>
      <w:r w:rsidRPr="001101CA">
        <w:rPr>
          <w:sz w:val="22"/>
          <w:szCs w:val="22"/>
        </w:rPr>
        <w:t xml:space="preserve"> (Johnson and Johnson) Raritan, NJ</w:t>
      </w:r>
      <w:r w:rsidR="009D5933" w:rsidRPr="001101CA">
        <w:rPr>
          <w:sz w:val="22"/>
          <w:szCs w:val="22"/>
        </w:rPr>
        <w:t> | </w:t>
      </w:r>
      <w:r w:rsidRPr="001101CA">
        <w:rPr>
          <w:sz w:val="22"/>
          <w:szCs w:val="22"/>
        </w:rPr>
        <w:t>June 2015 to Present</w:t>
      </w:r>
    </w:p>
    <w:p w14:paraId="1ECCC543" w14:textId="77777777" w:rsidR="007D1612" w:rsidRPr="001101CA" w:rsidRDefault="004653A8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Managing 2</w:t>
      </w:r>
      <w:r w:rsidR="007D1612" w:rsidRPr="001101CA">
        <w:rPr>
          <w:sz w:val="20"/>
          <w:szCs w:val="20"/>
        </w:rPr>
        <w:t>0 PB+ of storage space for customer across the globe.</w:t>
      </w:r>
    </w:p>
    <w:p w14:paraId="30B86A3E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Installing and configuring Data ONTAP 8.1.1 cluster-mode</w:t>
      </w:r>
      <w:r w:rsidR="004653A8" w:rsidRPr="001101CA">
        <w:rPr>
          <w:sz w:val="20"/>
          <w:szCs w:val="20"/>
        </w:rPr>
        <w:t>,</w:t>
      </w:r>
      <w:r w:rsidRPr="001101CA">
        <w:rPr>
          <w:sz w:val="20"/>
          <w:szCs w:val="20"/>
        </w:rPr>
        <w:t xml:space="preserve"> </w:t>
      </w:r>
      <w:r w:rsidR="004653A8" w:rsidRPr="001101CA">
        <w:rPr>
          <w:sz w:val="20"/>
          <w:szCs w:val="20"/>
        </w:rPr>
        <w:t xml:space="preserve">Test New patches/Upgrades provided by the vendor </w:t>
      </w:r>
      <w:r w:rsidRPr="001101CA">
        <w:rPr>
          <w:sz w:val="20"/>
          <w:szCs w:val="20"/>
        </w:rPr>
        <w:t xml:space="preserve">in a LAB environment. </w:t>
      </w:r>
    </w:p>
    <w:p w14:paraId="2DD08A44" w14:textId="77777777" w:rsidR="003B5A66" w:rsidRDefault="003B5A66" w:rsidP="003B5A66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W</w:t>
      </w:r>
      <w:r w:rsidRPr="003B5A66">
        <w:rPr>
          <w:sz w:val="20"/>
          <w:szCs w:val="20"/>
        </w:rPr>
        <w:t>orking knowledge on migrations from 7 other-mode to C-mode</w:t>
      </w:r>
    </w:p>
    <w:p w14:paraId="34551FF5" w14:textId="77777777" w:rsidR="007D1612" w:rsidRPr="003B5A66" w:rsidRDefault="007D1612" w:rsidP="003B5A66">
      <w:pPr>
        <w:pStyle w:val="ListBullet"/>
        <w:rPr>
          <w:sz w:val="20"/>
          <w:szCs w:val="20"/>
        </w:rPr>
      </w:pPr>
      <w:r w:rsidRPr="003B5A66">
        <w:rPr>
          <w:sz w:val="20"/>
          <w:szCs w:val="20"/>
        </w:rPr>
        <w:t>Represent the offshore NAS team of 8 members to maintain the 24/7 support to the client.</w:t>
      </w:r>
    </w:p>
    <w:p w14:paraId="40B7B7E5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Deploying and Establishing Snap-mirror Setup, Performing Migration Activity and </w:t>
      </w:r>
      <w:r w:rsidR="004653A8" w:rsidRPr="001101CA">
        <w:rPr>
          <w:sz w:val="20"/>
          <w:szCs w:val="20"/>
        </w:rPr>
        <w:t>Disaster Recovery(</w:t>
      </w:r>
      <w:r w:rsidRPr="001101CA">
        <w:rPr>
          <w:sz w:val="20"/>
          <w:szCs w:val="20"/>
        </w:rPr>
        <w:t>DR</w:t>
      </w:r>
      <w:r w:rsidR="004653A8" w:rsidRPr="001101CA">
        <w:rPr>
          <w:sz w:val="20"/>
          <w:szCs w:val="20"/>
        </w:rPr>
        <w:t>)</w:t>
      </w:r>
      <w:r w:rsidRPr="001101CA">
        <w:rPr>
          <w:sz w:val="20"/>
          <w:szCs w:val="20"/>
        </w:rPr>
        <w:t xml:space="preserve"> Test.</w:t>
      </w:r>
    </w:p>
    <w:p w14:paraId="6316A761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lastRenderedPageBreak/>
        <w:t>Administration of Snap mirror activity, configuration, Baseline transfer &amp; periodical updates.</w:t>
      </w:r>
    </w:p>
    <w:p w14:paraId="7720103F" w14:textId="77777777" w:rsidR="007D1612" w:rsidRPr="001101CA" w:rsidRDefault="00525733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Data Ontap OS, disk</w:t>
      </w:r>
      <w:r w:rsidR="007D1612" w:rsidRPr="001101CA">
        <w:rPr>
          <w:sz w:val="20"/>
          <w:szCs w:val="20"/>
        </w:rPr>
        <w:t xml:space="preserve"> shelf</w:t>
      </w:r>
      <w:r w:rsidRPr="001101CA">
        <w:rPr>
          <w:sz w:val="20"/>
          <w:szCs w:val="20"/>
        </w:rPr>
        <w:t xml:space="preserve"> and ACP</w:t>
      </w:r>
      <w:r w:rsidR="007D1612" w:rsidRPr="001101CA">
        <w:rPr>
          <w:sz w:val="20"/>
          <w:szCs w:val="20"/>
        </w:rPr>
        <w:t xml:space="preserve"> firmware upgrades.</w:t>
      </w:r>
    </w:p>
    <w:p w14:paraId="241C4330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Performing Volume, aggregate, lun &amp; quota resize as per customer requirement.</w:t>
      </w:r>
    </w:p>
    <w:p w14:paraId="6B4A5D7B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End user Home/Group share access issues, troubleshooting and migration.</w:t>
      </w:r>
    </w:p>
    <w:p w14:paraId="1EF117BE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Guiding the </w:t>
      </w:r>
      <w:r w:rsidR="004839CF" w:rsidRPr="001101CA">
        <w:rPr>
          <w:sz w:val="20"/>
          <w:szCs w:val="20"/>
        </w:rPr>
        <w:t>NetApp</w:t>
      </w:r>
      <w:r w:rsidRPr="001101CA">
        <w:rPr>
          <w:sz w:val="20"/>
          <w:szCs w:val="20"/>
        </w:rPr>
        <w:t xml:space="preserve"> engineer during Hardware Replacements (Ex. HDD, Power supply, SFP module)</w:t>
      </w:r>
    </w:p>
    <w:p w14:paraId="2228A8C5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IT</w:t>
      </w:r>
      <w:r w:rsidR="003B5A66">
        <w:rPr>
          <w:sz w:val="20"/>
          <w:szCs w:val="20"/>
        </w:rPr>
        <w:t>IL Process (IRIS/Service Now), CMDB, Remedy, Jira tools</w:t>
      </w:r>
    </w:p>
    <w:p w14:paraId="0CDF51C1" w14:textId="77777777" w:rsidR="007D1612" w:rsidRPr="001101CA" w:rsidRDefault="007D1612" w:rsidP="007211DD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NAS </w:t>
      </w:r>
      <w:r w:rsidR="004839CF" w:rsidRPr="001101CA">
        <w:rPr>
          <w:sz w:val="20"/>
          <w:szCs w:val="20"/>
        </w:rPr>
        <w:t>vFiler, Qtree(Quota) Administration</w:t>
      </w:r>
      <w:r w:rsidR="004653A8" w:rsidRPr="001101CA">
        <w:rPr>
          <w:sz w:val="20"/>
          <w:szCs w:val="20"/>
        </w:rPr>
        <w:t>, NetApp filer installation, On</w:t>
      </w:r>
      <w:r w:rsidRPr="001101CA">
        <w:rPr>
          <w:sz w:val="20"/>
          <w:szCs w:val="20"/>
        </w:rPr>
        <w:t xml:space="preserve">tap upgrades, </w:t>
      </w:r>
      <w:r w:rsidR="004653A8" w:rsidRPr="001101CA">
        <w:rPr>
          <w:sz w:val="20"/>
          <w:szCs w:val="20"/>
        </w:rPr>
        <w:t xml:space="preserve">, </w:t>
      </w:r>
      <w:r w:rsidRPr="001101CA">
        <w:rPr>
          <w:sz w:val="20"/>
          <w:szCs w:val="20"/>
        </w:rPr>
        <w:t>Configuring and troubleshooting Snapvault.</w:t>
      </w:r>
      <w:r w:rsidR="004653A8" w:rsidRPr="001101CA">
        <w:rPr>
          <w:sz w:val="20"/>
          <w:szCs w:val="20"/>
        </w:rPr>
        <w:t xml:space="preserve"> Monitoring and Replication Strategy (Snapshot, SnapMirror)</w:t>
      </w:r>
    </w:p>
    <w:p w14:paraId="6E5017D3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Bringing up new NetApp filers which includes configuring vFiler, Volumes, Q tree, CIFS, NFS and providing the access to different projects and troubleshooting.</w:t>
      </w:r>
    </w:p>
    <w:p w14:paraId="11AEFB22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Install and configure storage devices and use resolution methods to resolve issues during the process of bringing the devices to production.</w:t>
      </w:r>
    </w:p>
    <w:p w14:paraId="00E4F609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Develop and implement a continuous improvement plan to ensure that root-cause analysis </w:t>
      </w:r>
      <w:r w:rsidR="003B06B1" w:rsidRPr="001101CA">
        <w:rPr>
          <w:sz w:val="20"/>
          <w:szCs w:val="20"/>
        </w:rPr>
        <w:t>is</w:t>
      </w:r>
      <w:r w:rsidRPr="001101CA">
        <w:rPr>
          <w:sz w:val="20"/>
          <w:szCs w:val="20"/>
        </w:rPr>
        <w:t xml:space="preserve"> taken to minimize </w:t>
      </w:r>
      <w:r w:rsidR="003B06B1" w:rsidRPr="001101CA">
        <w:rPr>
          <w:sz w:val="20"/>
          <w:szCs w:val="20"/>
        </w:rPr>
        <w:t>Disaster Recovery(</w:t>
      </w:r>
      <w:r w:rsidRPr="001101CA">
        <w:rPr>
          <w:sz w:val="20"/>
          <w:szCs w:val="20"/>
        </w:rPr>
        <w:t>DR</w:t>
      </w:r>
      <w:r w:rsidR="003B06B1" w:rsidRPr="001101CA">
        <w:rPr>
          <w:sz w:val="20"/>
          <w:szCs w:val="20"/>
        </w:rPr>
        <w:t>)</w:t>
      </w:r>
      <w:r w:rsidRPr="001101CA">
        <w:rPr>
          <w:sz w:val="20"/>
          <w:szCs w:val="20"/>
        </w:rPr>
        <w:t xml:space="preserve"> issues post-testing</w:t>
      </w:r>
      <w:r w:rsidR="003B06B1" w:rsidRPr="001101CA">
        <w:rPr>
          <w:sz w:val="20"/>
          <w:szCs w:val="20"/>
        </w:rPr>
        <w:t xml:space="preserve"> working with VMware</w:t>
      </w:r>
      <w:r w:rsidRPr="001101CA">
        <w:rPr>
          <w:sz w:val="20"/>
          <w:szCs w:val="20"/>
        </w:rPr>
        <w:t>.</w:t>
      </w:r>
    </w:p>
    <w:p w14:paraId="6ABF70F6" w14:textId="77777777" w:rsidR="00C967ED" w:rsidRDefault="00C967ED" w:rsidP="00C967ED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Expertise in DNS, DHCP, WINS and Active Directory configuration in Windows based server environments.</w:t>
      </w:r>
    </w:p>
    <w:p w14:paraId="6E3DC359" w14:textId="5668FC32" w:rsidR="00465F35" w:rsidRPr="00465F35" w:rsidRDefault="00465F35" w:rsidP="00465F35">
      <w:pPr>
        <w:pStyle w:val="ListBullet"/>
        <w:rPr>
          <w:sz w:val="20"/>
          <w:szCs w:val="20"/>
        </w:rPr>
      </w:pPr>
      <w:r w:rsidRPr="00465F35">
        <w:rPr>
          <w:sz w:val="20"/>
          <w:szCs w:val="20"/>
        </w:rPr>
        <w:t>Support and Administration of Microsoft Windows Server 2003, 2008, 2012, Active Directory Environments, Clustering, Microsoft Enterprise level products.</w:t>
      </w:r>
    </w:p>
    <w:p w14:paraId="4D5D8853" w14:textId="77777777" w:rsidR="006270A9" w:rsidRPr="001101CA" w:rsidRDefault="007D1612">
      <w:pPr>
        <w:pStyle w:val="Heading2"/>
        <w:rPr>
          <w:sz w:val="22"/>
          <w:szCs w:val="22"/>
        </w:rPr>
      </w:pPr>
      <w:r w:rsidRPr="001101CA">
        <w:rPr>
          <w:sz w:val="22"/>
          <w:szCs w:val="22"/>
        </w:rPr>
        <w:t>Storage Engineer</w:t>
      </w:r>
      <w:r w:rsidR="009D5933" w:rsidRPr="001101CA">
        <w:rPr>
          <w:sz w:val="22"/>
          <w:szCs w:val="22"/>
        </w:rPr>
        <w:t> | </w:t>
      </w:r>
      <w:r w:rsidRPr="001101CA">
        <w:rPr>
          <w:sz w:val="22"/>
          <w:szCs w:val="22"/>
        </w:rPr>
        <w:t>First Consulting Group (Johnson &amp; Johnson)</w:t>
      </w:r>
      <w:r w:rsidR="009D5933" w:rsidRPr="001101CA">
        <w:rPr>
          <w:sz w:val="22"/>
          <w:szCs w:val="22"/>
        </w:rPr>
        <w:t> | </w:t>
      </w:r>
      <w:r w:rsidRPr="001101CA">
        <w:rPr>
          <w:sz w:val="22"/>
          <w:szCs w:val="22"/>
        </w:rPr>
        <w:t>July 2013 – June 2015</w:t>
      </w:r>
    </w:p>
    <w:p w14:paraId="1843C03B" w14:textId="77777777" w:rsidR="008271F9" w:rsidRPr="001101CA" w:rsidRDefault="000F7AFA" w:rsidP="00A20575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Actively participated in Project transition activities</w:t>
      </w:r>
      <w:r w:rsidR="00525733" w:rsidRPr="001101CA">
        <w:rPr>
          <w:sz w:val="20"/>
          <w:szCs w:val="20"/>
        </w:rPr>
        <w:t xml:space="preserve"> (</w:t>
      </w:r>
      <w:r w:rsidR="008271F9" w:rsidRPr="001101CA">
        <w:rPr>
          <w:sz w:val="20"/>
          <w:szCs w:val="20"/>
        </w:rPr>
        <w:t>NetApp filer</w:t>
      </w:r>
      <w:r w:rsidR="00525733" w:rsidRPr="001101CA">
        <w:rPr>
          <w:sz w:val="20"/>
          <w:szCs w:val="20"/>
        </w:rPr>
        <w:t>/vFiler</w:t>
      </w:r>
      <w:r w:rsidR="008271F9" w:rsidRPr="001101CA">
        <w:rPr>
          <w:sz w:val="20"/>
          <w:szCs w:val="20"/>
        </w:rPr>
        <w:t xml:space="preserve"> decommission and disposal</w:t>
      </w:r>
      <w:r w:rsidR="00525733" w:rsidRPr="001101CA">
        <w:rPr>
          <w:sz w:val="20"/>
          <w:szCs w:val="20"/>
        </w:rPr>
        <w:t>)</w:t>
      </w:r>
      <w:r w:rsidR="008271F9" w:rsidRPr="001101CA">
        <w:rPr>
          <w:sz w:val="20"/>
          <w:szCs w:val="20"/>
        </w:rPr>
        <w:t xml:space="preserve">. </w:t>
      </w:r>
    </w:p>
    <w:p w14:paraId="7A32565F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Configuring and allocating NFS</w:t>
      </w:r>
      <w:r w:rsidR="004839CF" w:rsidRPr="001101CA">
        <w:rPr>
          <w:sz w:val="20"/>
          <w:szCs w:val="20"/>
        </w:rPr>
        <w:t xml:space="preserve"> (Mount/ Unmount check folder space in Unix Linux)</w:t>
      </w:r>
      <w:r w:rsidRPr="001101CA">
        <w:rPr>
          <w:sz w:val="20"/>
          <w:szCs w:val="20"/>
        </w:rPr>
        <w:t xml:space="preserve"> and CIFS shares to UNIX and windows clients accordingly.</w:t>
      </w:r>
    </w:p>
    <w:p w14:paraId="78286A87" w14:textId="77777777" w:rsidR="00532750" w:rsidRPr="001101CA" w:rsidRDefault="00532750" w:rsidP="00771D14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Vfiler Migrations, </w:t>
      </w:r>
      <w:r w:rsidR="00771D14" w:rsidRPr="001101CA">
        <w:rPr>
          <w:sz w:val="20"/>
          <w:szCs w:val="20"/>
        </w:rPr>
        <w:t xml:space="preserve">security, </w:t>
      </w:r>
      <w:r w:rsidRPr="001101CA">
        <w:rPr>
          <w:sz w:val="20"/>
          <w:szCs w:val="20"/>
        </w:rPr>
        <w:t>analysis, design, provisioning, monitoring, data migration, validation, and backup/recovery tasks.</w:t>
      </w:r>
    </w:p>
    <w:p w14:paraId="418BAC29" w14:textId="77777777" w:rsidR="000F7AFA" w:rsidRPr="001101CA" w:rsidRDefault="000F7AFA" w:rsidP="000F7AFA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Performed daily activities and checks and resolve issues on the NetApp Filers</w:t>
      </w:r>
      <w:r w:rsidR="004839CF" w:rsidRPr="001101CA">
        <w:rPr>
          <w:sz w:val="20"/>
          <w:szCs w:val="20"/>
        </w:rPr>
        <w:t xml:space="preserve"> and Ctera devices</w:t>
      </w:r>
      <w:r w:rsidRPr="001101CA">
        <w:rPr>
          <w:sz w:val="20"/>
          <w:szCs w:val="20"/>
        </w:rPr>
        <w:t>.</w:t>
      </w:r>
    </w:p>
    <w:p w14:paraId="2658891F" w14:textId="77777777" w:rsidR="004839CF" w:rsidRPr="001101CA" w:rsidRDefault="004839CF" w:rsidP="004839CF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Created OnCommand automated storage workflow and storage management tasks such as provisioning, migrating, and cloning storage.</w:t>
      </w:r>
    </w:p>
    <w:p w14:paraId="2D913724" w14:textId="77777777" w:rsidR="004839CF" w:rsidRPr="001101CA" w:rsidRDefault="004839CF" w:rsidP="004839CF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Monitor Ctera Storage Device's, Cloud Backups in the Amazon AWS Environment.</w:t>
      </w:r>
    </w:p>
    <w:p w14:paraId="36FD217E" w14:textId="77777777" w:rsidR="000F7AFA" w:rsidRPr="001101CA" w:rsidRDefault="000F7AFA" w:rsidP="000F7AFA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Played a responsible role in trouble shooting problems logged by the client users in day-to-day operations of the business and providing complete technical support for the client.</w:t>
      </w:r>
    </w:p>
    <w:p w14:paraId="27FAA834" w14:textId="77777777" w:rsidR="001B29CF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Setting up and troubleshooting NFS &amp; CIFS environments.</w:t>
      </w:r>
    </w:p>
    <w:p w14:paraId="5613AD07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Deploying and administering HP-3PAR(SAN) arrays, performance analysis, migrations, replication, etc.</w:t>
      </w:r>
    </w:p>
    <w:p w14:paraId="4BE1D316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SAN Administration (HP 3PAR) Provisioning, OS version Upgrades, Data Restores. </w:t>
      </w:r>
    </w:p>
    <w:p w14:paraId="316BE243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Restoration of the deleted data using snap restore.</w:t>
      </w:r>
    </w:p>
    <w:p w14:paraId="12D3F411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Manage SAN &amp; NAS capacity and performance using appropriate reporting &amp; monitoring tools.</w:t>
      </w:r>
    </w:p>
    <w:p w14:paraId="6846EDD7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Created Volumes</w:t>
      </w:r>
      <w:r w:rsidR="00110BEF" w:rsidRPr="001101CA">
        <w:rPr>
          <w:sz w:val="20"/>
          <w:szCs w:val="20"/>
        </w:rPr>
        <w:t>, boot Lun for the servers using image</w:t>
      </w:r>
      <w:r w:rsidRPr="001101CA">
        <w:rPr>
          <w:sz w:val="20"/>
          <w:szCs w:val="20"/>
        </w:rPr>
        <w:t>, Lun’s from console</w:t>
      </w:r>
      <w:r w:rsidR="00110BEF" w:rsidRPr="001101CA">
        <w:rPr>
          <w:sz w:val="20"/>
          <w:szCs w:val="20"/>
        </w:rPr>
        <w:t>, Lun Administration</w:t>
      </w:r>
    </w:p>
    <w:p w14:paraId="041F3DC1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Restored Luns in case of any corruption using Lun clone.</w:t>
      </w:r>
    </w:p>
    <w:p w14:paraId="3D90D720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Configured Snap Manager for SQL for taking database snapshots.</w:t>
      </w:r>
    </w:p>
    <w:p w14:paraId="7899C16F" w14:textId="77777777" w:rsidR="003B6CA6" w:rsidRPr="001101CA" w:rsidRDefault="003436A4" w:rsidP="003B6CA6">
      <w:pPr>
        <w:pStyle w:val="Heading2"/>
        <w:rPr>
          <w:sz w:val="22"/>
          <w:szCs w:val="22"/>
        </w:rPr>
      </w:pPr>
      <w:r w:rsidRPr="001101CA">
        <w:rPr>
          <w:sz w:val="22"/>
          <w:szCs w:val="22"/>
        </w:rPr>
        <w:t>Storage Engineer</w:t>
      </w:r>
      <w:r w:rsidR="003B6CA6" w:rsidRPr="001101CA">
        <w:rPr>
          <w:sz w:val="22"/>
          <w:szCs w:val="22"/>
        </w:rPr>
        <w:t> | </w:t>
      </w:r>
      <w:r w:rsidRPr="001101CA">
        <w:rPr>
          <w:sz w:val="22"/>
          <w:szCs w:val="22"/>
        </w:rPr>
        <w:t>First Consulting GROUP (Johnson &amp; Johnson)</w:t>
      </w:r>
      <w:r w:rsidR="003B6CA6" w:rsidRPr="001101CA">
        <w:rPr>
          <w:sz w:val="22"/>
          <w:szCs w:val="22"/>
        </w:rPr>
        <w:t> | </w:t>
      </w:r>
      <w:r w:rsidRPr="001101CA">
        <w:rPr>
          <w:sz w:val="22"/>
          <w:szCs w:val="22"/>
        </w:rPr>
        <w:t>Jan 2013 – July 2013</w:t>
      </w:r>
    </w:p>
    <w:p w14:paraId="3D9EC539" w14:textId="77777777" w:rsidR="003436A4" w:rsidRPr="001101CA" w:rsidRDefault="003436A4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Gather the Project requirements for</w:t>
      </w:r>
      <w:r w:rsidR="00D903CC" w:rsidRPr="001101CA">
        <w:rPr>
          <w:sz w:val="20"/>
          <w:szCs w:val="20"/>
        </w:rPr>
        <w:t xml:space="preserve"> Ctera Storage across </w:t>
      </w:r>
      <w:r w:rsidRPr="001101CA">
        <w:rPr>
          <w:sz w:val="20"/>
          <w:szCs w:val="20"/>
        </w:rPr>
        <w:t xml:space="preserve">all the regions (NA, EMEA, ASPAC and LA) and document </w:t>
      </w:r>
      <w:r w:rsidR="00D903CC" w:rsidRPr="001101CA">
        <w:rPr>
          <w:sz w:val="20"/>
          <w:szCs w:val="20"/>
        </w:rPr>
        <w:t xml:space="preserve">them </w:t>
      </w:r>
      <w:r w:rsidRPr="001101CA">
        <w:rPr>
          <w:sz w:val="20"/>
          <w:szCs w:val="20"/>
        </w:rPr>
        <w:t>on weekly basis.</w:t>
      </w:r>
    </w:p>
    <w:p w14:paraId="0F00E5F7" w14:textId="77777777" w:rsidR="007D1612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Setup and update user accounts on the storage devices.</w:t>
      </w:r>
    </w:p>
    <w:p w14:paraId="3082E86F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Capacity report</w:t>
      </w:r>
      <w:r w:rsidR="001101CA">
        <w:rPr>
          <w:sz w:val="20"/>
          <w:szCs w:val="20"/>
        </w:rPr>
        <w:t>s</w:t>
      </w:r>
      <w:r w:rsidRPr="001101CA">
        <w:rPr>
          <w:sz w:val="20"/>
          <w:szCs w:val="20"/>
        </w:rPr>
        <w:t xml:space="preserve"> on monthly basis.</w:t>
      </w:r>
    </w:p>
    <w:p w14:paraId="291BAA8A" w14:textId="77777777" w:rsidR="003B6CA6" w:rsidRPr="001101CA" w:rsidRDefault="007D1612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Copy Data using Robocopy as requested by the user in </w:t>
      </w:r>
      <w:r w:rsidR="003436A4" w:rsidRPr="001101CA">
        <w:rPr>
          <w:sz w:val="20"/>
          <w:szCs w:val="20"/>
        </w:rPr>
        <w:t>CIFS environment</w:t>
      </w:r>
      <w:r w:rsidRPr="001101CA">
        <w:rPr>
          <w:sz w:val="20"/>
          <w:szCs w:val="20"/>
        </w:rPr>
        <w:t>.</w:t>
      </w:r>
    </w:p>
    <w:p w14:paraId="256A3D29" w14:textId="77777777" w:rsidR="007D1612" w:rsidRPr="001101CA" w:rsidRDefault="00CB60C1" w:rsidP="007D1612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Storage Aggregate, Volume, Qtree Management, Configure Snap Mirror, DFM to colle</w:t>
      </w:r>
      <w:r w:rsidR="001101CA">
        <w:rPr>
          <w:sz w:val="20"/>
          <w:szCs w:val="20"/>
        </w:rPr>
        <w:t>ct Reports, Snapshot Management, TCP/IP, Active Directory.</w:t>
      </w:r>
    </w:p>
    <w:p w14:paraId="77B91D3E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 xml:space="preserve">Configured scripts for taking the snapshots on the server </w:t>
      </w:r>
      <w:r w:rsidR="00110BEF" w:rsidRPr="001101CA">
        <w:rPr>
          <w:sz w:val="20"/>
          <w:szCs w:val="20"/>
        </w:rPr>
        <w:t>and</w:t>
      </w:r>
      <w:r w:rsidRPr="001101CA">
        <w:rPr>
          <w:sz w:val="20"/>
          <w:szCs w:val="20"/>
        </w:rPr>
        <w:t xml:space="preserve"> fix them if there are any issues with the current one. </w:t>
      </w:r>
    </w:p>
    <w:p w14:paraId="13A3BB14" w14:textId="77777777" w:rsidR="003436A4" w:rsidRPr="001101CA" w:rsidRDefault="00110BEF" w:rsidP="003436A4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lastRenderedPageBreak/>
        <w:t>R</w:t>
      </w:r>
      <w:r w:rsidR="00313920" w:rsidRPr="001101CA">
        <w:rPr>
          <w:sz w:val="20"/>
          <w:szCs w:val="20"/>
        </w:rPr>
        <w:t xml:space="preserve">outine health checks for internal </w:t>
      </w:r>
      <w:r w:rsidRPr="001101CA">
        <w:rPr>
          <w:sz w:val="20"/>
          <w:szCs w:val="20"/>
        </w:rPr>
        <w:t xml:space="preserve">Netapp </w:t>
      </w:r>
      <w:r w:rsidR="00313920" w:rsidRPr="001101CA">
        <w:rPr>
          <w:sz w:val="20"/>
          <w:szCs w:val="20"/>
        </w:rPr>
        <w:t xml:space="preserve">SAN and lab equipment </w:t>
      </w:r>
      <w:r w:rsidRPr="001101CA">
        <w:rPr>
          <w:sz w:val="20"/>
          <w:szCs w:val="20"/>
        </w:rPr>
        <w:t>and making required</w:t>
      </w:r>
      <w:r w:rsidR="00313920" w:rsidRPr="001101CA">
        <w:rPr>
          <w:sz w:val="20"/>
          <w:szCs w:val="20"/>
        </w:rPr>
        <w:t xml:space="preserve"> changes.</w:t>
      </w:r>
    </w:p>
    <w:p w14:paraId="0B4CA2F2" w14:textId="77777777" w:rsidR="004839CF" w:rsidRPr="001101CA" w:rsidRDefault="003436A4" w:rsidP="004839CF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Maintaining user accounts</w:t>
      </w:r>
      <w:r w:rsidR="004839CF" w:rsidRPr="001101CA">
        <w:rPr>
          <w:sz w:val="20"/>
          <w:szCs w:val="20"/>
        </w:rPr>
        <w:t>, troubleshooting their issues, adding users to Samba and troubleshooting.</w:t>
      </w:r>
    </w:p>
    <w:p w14:paraId="1613C5A1" w14:textId="77777777" w:rsidR="003436A4" w:rsidRPr="001101CA" w:rsidRDefault="003436A4" w:rsidP="003436A4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Mounting Sun and Windows servers and maintaining the inventory.</w:t>
      </w:r>
    </w:p>
    <w:p w14:paraId="0F916F4F" w14:textId="161244C8" w:rsidR="003B6CA6" w:rsidRPr="001101CA" w:rsidRDefault="007D1D76" w:rsidP="003B6CA6">
      <w:pPr>
        <w:pStyle w:val="Heading2"/>
        <w:rPr>
          <w:sz w:val="22"/>
          <w:szCs w:val="22"/>
        </w:rPr>
      </w:pPr>
      <w:r w:rsidRPr="001101CA">
        <w:rPr>
          <w:sz w:val="22"/>
          <w:szCs w:val="22"/>
        </w:rPr>
        <w:t>System Admin</w:t>
      </w:r>
      <w:r w:rsidR="003B6CA6" w:rsidRPr="001101CA">
        <w:rPr>
          <w:sz w:val="22"/>
          <w:szCs w:val="22"/>
        </w:rPr>
        <w:t> | </w:t>
      </w:r>
      <w:r w:rsidRPr="001101CA">
        <w:rPr>
          <w:color w:val="auto"/>
          <w:sz w:val="22"/>
          <w:szCs w:val="22"/>
        </w:rPr>
        <w:t>R3 Technology</w:t>
      </w:r>
      <w:r w:rsidR="003B6CA6" w:rsidRPr="001101CA">
        <w:rPr>
          <w:sz w:val="22"/>
          <w:szCs w:val="22"/>
        </w:rPr>
        <w:t> | </w:t>
      </w:r>
      <w:r w:rsidR="00465F35">
        <w:rPr>
          <w:sz w:val="22"/>
          <w:szCs w:val="22"/>
        </w:rPr>
        <w:t>May</w:t>
      </w:r>
      <w:r w:rsidR="008612B6">
        <w:rPr>
          <w:sz w:val="22"/>
          <w:szCs w:val="22"/>
        </w:rPr>
        <w:t xml:space="preserve"> 2010 to July</w:t>
      </w:r>
      <w:r w:rsidRPr="001101CA">
        <w:rPr>
          <w:sz w:val="22"/>
          <w:szCs w:val="22"/>
        </w:rPr>
        <w:t xml:space="preserve"> 2011</w:t>
      </w:r>
    </w:p>
    <w:p w14:paraId="5967D78E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Remedy ticketing systems, Change management, Performance manager and Break fix issues follow up and support.</w:t>
      </w:r>
    </w:p>
    <w:p w14:paraId="7FC542B7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Setting up and troubleshooting FC &amp; iSCSI SAN environments on NetApp storage.</w:t>
      </w:r>
    </w:p>
    <w:p w14:paraId="4D9D6868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Installation &amp; configuration of Solaris operating system as needed by Using Custom Jumpstart</w:t>
      </w:r>
      <w:r w:rsidR="004839CF" w:rsidRPr="001101CA">
        <w:rPr>
          <w:sz w:val="20"/>
          <w:szCs w:val="20"/>
        </w:rPr>
        <w:t>.</w:t>
      </w:r>
    </w:p>
    <w:p w14:paraId="2ABB366C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Add, modify, and delete user/grou</w:t>
      </w:r>
      <w:r w:rsidR="00525733" w:rsidRPr="001101CA">
        <w:rPr>
          <w:sz w:val="20"/>
          <w:szCs w:val="20"/>
        </w:rPr>
        <w:t xml:space="preserve">p accounts and set up a </w:t>
      </w:r>
      <w:r w:rsidRPr="001101CA">
        <w:rPr>
          <w:sz w:val="20"/>
          <w:szCs w:val="20"/>
        </w:rPr>
        <w:t>work environment and fulfill user’s needs.</w:t>
      </w:r>
    </w:p>
    <w:p w14:paraId="6B23A280" w14:textId="77777777" w:rsidR="00110BEF" w:rsidRDefault="008271F9" w:rsidP="00110BEF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MacAfee</w:t>
      </w:r>
      <w:r w:rsidR="00110BEF" w:rsidRPr="001101CA">
        <w:rPr>
          <w:sz w:val="20"/>
          <w:szCs w:val="20"/>
        </w:rPr>
        <w:t xml:space="preserve"> Antivirus installation &amp; update on all Windows Servers</w:t>
      </w:r>
    </w:p>
    <w:p w14:paraId="06140BB1" w14:textId="77777777" w:rsidR="009C1B79" w:rsidRDefault="00862FD0" w:rsidP="009C1B79">
      <w:pPr>
        <w:pStyle w:val="ListBullet"/>
        <w:rPr>
          <w:sz w:val="20"/>
          <w:szCs w:val="20"/>
        </w:rPr>
      </w:pPr>
      <w:r w:rsidRPr="00862FD0">
        <w:rPr>
          <w:sz w:val="20"/>
          <w:szCs w:val="20"/>
        </w:rPr>
        <w:t xml:space="preserve">Assigned to programming and staging computers for the executives of Verizon Install and configure VPN's. </w:t>
      </w:r>
    </w:p>
    <w:p w14:paraId="06FF6DB1" w14:textId="4A11303C" w:rsidR="00862FD0" w:rsidRPr="009C1B79" w:rsidRDefault="00862FD0" w:rsidP="009C1B79">
      <w:pPr>
        <w:pStyle w:val="ListBullet"/>
        <w:rPr>
          <w:sz w:val="20"/>
          <w:szCs w:val="20"/>
        </w:rPr>
      </w:pPr>
      <w:r w:rsidRPr="00862FD0">
        <w:rPr>
          <w:sz w:val="20"/>
          <w:szCs w:val="20"/>
        </w:rPr>
        <w:t>Install and configure CDP and CTA (CISCO DISCOVERY PROTOCOL &amp; CISCO TRANSFER AGENT.)</w:t>
      </w:r>
    </w:p>
    <w:p w14:paraId="511DFD76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Managing users. Computers &amp; Groups</w:t>
      </w:r>
      <w:r w:rsidR="004839CF" w:rsidRPr="001101CA">
        <w:rPr>
          <w:sz w:val="20"/>
          <w:szCs w:val="20"/>
        </w:rPr>
        <w:t xml:space="preserve"> in Active Directory(AD) Domains and Troubleshooting.</w:t>
      </w:r>
    </w:p>
    <w:p w14:paraId="10744AB6" w14:textId="64E8185F" w:rsidR="009C1B79" w:rsidRPr="001101CA" w:rsidRDefault="009C1B79" w:rsidP="00313920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Installation, configuration, maintenance and support of Red Hat Linux 4.0, 5.0 and Solaris 7/8/9.</w:t>
      </w:r>
    </w:p>
    <w:p w14:paraId="17E31A7A" w14:textId="77777777" w:rsidR="003436A4" w:rsidRPr="001101CA" w:rsidRDefault="003436A4" w:rsidP="003436A4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Responsible for doing daily health checks throughout the environment.</w:t>
      </w:r>
    </w:p>
    <w:p w14:paraId="7E7B7297" w14:textId="77777777" w:rsidR="00313920" w:rsidRPr="001101CA" w:rsidRDefault="00313920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Coordinating with the onsite team to ensure the Red Alert issues are taken care of.</w:t>
      </w:r>
    </w:p>
    <w:p w14:paraId="60E7F481" w14:textId="77777777" w:rsidR="00313920" w:rsidRPr="001101CA" w:rsidRDefault="00110BEF" w:rsidP="00313920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M</w:t>
      </w:r>
      <w:r w:rsidR="00313920" w:rsidRPr="001101CA">
        <w:rPr>
          <w:sz w:val="20"/>
          <w:szCs w:val="20"/>
        </w:rPr>
        <w:t xml:space="preserve">anaging storage EMC Clariion CX series and </w:t>
      </w:r>
      <w:r w:rsidRPr="001101CA">
        <w:rPr>
          <w:sz w:val="20"/>
          <w:szCs w:val="20"/>
        </w:rPr>
        <w:t>NetApp SAN</w:t>
      </w:r>
      <w:r w:rsidR="00313920" w:rsidRPr="001101CA">
        <w:rPr>
          <w:sz w:val="20"/>
          <w:szCs w:val="20"/>
        </w:rPr>
        <w:t>.</w:t>
      </w:r>
    </w:p>
    <w:p w14:paraId="3D9BD733" w14:textId="77777777" w:rsidR="00D903CC" w:rsidRDefault="00313920" w:rsidP="00D903CC">
      <w:pPr>
        <w:pStyle w:val="ListBullet"/>
        <w:rPr>
          <w:sz w:val="20"/>
          <w:szCs w:val="20"/>
        </w:rPr>
      </w:pPr>
      <w:r w:rsidRPr="001101CA">
        <w:rPr>
          <w:sz w:val="20"/>
          <w:szCs w:val="20"/>
        </w:rPr>
        <w:t>Configuring Deduplication &amp; Thin Provisioning.</w:t>
      </w:r>
    </w:p>
    <w:p w14:paraId="10ECD129" w14:textId="2E62CEE7" w:rsidR="00465F35" w:rsidRPr="00465F35" w:rsidRDefault="00465F35" w:rsidP="00465F35">
      <w:pPr>
        <w:pStyle w:val="ListBullet"/>
        <w:rPr>
          <w:sz w:val="20"/>
          <w:szCs w:val="20"/>
        </w:rPr>
      </w:pPr>
      <w:r w:rsidRPr="00465F35">
        <w:rPr>
          <w:sz w:val="20"/>
          <w:szCs w:val="20"/>
        </w:rPr>
        <w:t>Server build for Windows </w:t>
      </w:r>
      <w:r>
        <w:rPr>
          <w:sz w:val="20"/>
          <w:szCs w:val="20"/>
        </w:rPr>
        <w:t>2003/2018</w:t>
      </w:r>
      <w:r w:rsidRPr="00465F35">
        <w:rPr>
          <w:sz w:val="20"/>
          <w:szCs w:val="20"/>
        </w:rPr>
        <w:t xml:space="preserve"> across multiple data centers. </w:t>
      </w:r>
    </w:p>
    <w:p w14:paraId="690B0409" w14:textId="77777777" w:rsidR="00465F35" w:rsidRPr="00465F35" w:rsidRDefault="00465F35" w:rsidP="00465F35">
      <w:pPr>
        <w:pStyle w:val="ListBullet"/>
        <w:rPr>
          <w:sz w:val="20"/>
          <w:szCs w:val="20"/>
        </w:rPr>
      </w:pPr>
      <w:r w:rsidRPr="00465F35">
        <w:rPr>
          <w:sz w:val="20"/>
          <w:szCs w:val="20"/>
        </w:rPr>
        <w:t>Installed and configured and administrated Microsoft Windows 2003 server. </w:t>
      </w:r>
    </w:p>
    <w:p w14:paraId="149FF743" w14:textId="10EBFA10" w:rsidR="00465F35" w:rsidRPr="00465F35" w:rsidRDefault="00465F35" w:rsidP="00465F35">
      <w:pPr>
        <w:pStyle w:val="ListBullet"/>
        <w:rPr>
          <w:sz w:val="20"/>
          <w:szCs w:val="20"/>
        </w:rPr>
      </w:pPr>
      <w:r w:rsidRPr="00465F35">
        <w:rPr>
          <w:sz w:val="20"/>
          <w:szCs w:val="20"/>
        </w:rPr>
        <w:t>Installations, Patch applications and upgrades for Windows XP Professional, Microsoft Office 2007. </w:t>
      </w:r>
    </w:p>
    <w:p w14:paraId="42281092" w14:textId="77777777" w:rsidR="009C1B79" w:rsidRP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Monitoring &amp;amp; troubleshooting of any datacenter outages. Day-to- day administration on Sun Solaris</w:t>
      </w:r>
    </w:p>
    <w:p w14:paraId="16108124" w14:textId="1951DD84" w:rsidR="009C1B79" w:rsidRPr="009C1B79" w:rsidRDefault="009C1B79" w:rsidP="009C1B79">
      <w:pPr>
        <w:pStyle w:val="ListBulle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C1B79">
        <w:rPr>
          <w:sz w:val="20"/>
          <w:szCs w:val="20"/>
        </w:rPr>
        <w:t>which includes Installation, upgrade &amp;amp; loading patches &amp;amp; packages.</w:t>
      </w:r>
    </w:p>
    <w:p w14:paraId="1236FC3A" w14:textId="740FB2F9" w:rsidR="009C1B79" w:rsidRP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Responsible for Trouble shoots various systems problems such as core dump analysis, network problems</w:t>
      </w:r>
    </w:p>
    <w:p w14:paraId="6276EEBF" w14:textId="74ABC985" w:rsidR="009C1B79" w:rsidRPr="009C1B79" w:rsidRDefault="009C1B79" w:rsidP="009C1B79">
      <w:pPr>
        <w:pStyle w:val="ListBulle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9C1B79">
        <w:rPr>
          <w:sz w:val="20"/>
          <w:szCs w:val="20"/>
        </w:rPr>
        <w:t>and hardware related problems.</w:t>
      </w:r>
    </w:p>
    <w:p w14:paraId="07B1FFA4" w14:textId="7D5EF8D6" w:rsidR="009C1B79" w:rsidRP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Worked with Netstat, Prstat, and Iostat monitoring commands.</w:t>
      </w:r>
    </w:p>
    <w:p w14:paraId="52A8D96B" w14:textId="3F7D1DF5" w:rsidR="009C1B79" w:rsidRP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Implemented the file sharing on the network by configuring NFS on the system to share essential</w:t>
      </w:r>
    </w:p>
    <w:p w14:paraId="32A9C978" w14:textId="77777777" w:rsidR="009C1B79" w:rsidRPr="009C1B79" w:rsidRDefault="009C1B79" w:rsidP="009C1B79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  <w:r w:rsidRPr="009C1B79">
        <w:rPr>
          <w:sz w:val="20"/>
          <w:szCs w:val="20"/>
        </w:rPr>
        <w:t>resources.</w:t>
      </w:r>
    </w:p>
    <w:p w14:paraId="36A2D424" w14:textId="3DF30F5A" w:rsidR="009C1B79" w:rsidRP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Support Production Systems, which involved day-to- day operation and Desktop support (Local and</w:t>
      </w:r>
    </w:p>
    <w:p w14:paraId="1FB130DD" w14:textId="77777777" w:rsidR="009C1B79" w:rsidRPr="009C1B79" w:rsidRDefault="009C1B79" w:rsidP="009C1B79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  <w:r w:rsidRPr="009C1B79">
        <w:rPr>
          <w:sz w:val="20"/>
          <w:szCs w:val="20"/>
        </w:rPr>
        <w:t>Remote).</w:t>
      </w:r>
    </w:p>
    <w:p w14:paraId="6BAC4235" w14:textId="30A0D73F" w:rsidR="009C1B79" w:rsidRP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Configured NFS Servers, NIS+ Servers, NIS+ Clients, Diskless clients and Auto clients and auto mounted</w:t>
      </w:r>
    </w:p>
    <w:p w14:paraId="4A74E6BC" w14:textId="77777777" w:rsidR="009C1B79" w:rsidRPr="009C1B79" w:rsidRDefault="009C1B79" w:rsidP="009C1B79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  <w:r w:rsidRPr="009C1B79">
        <w:rPr>
          <w:sz w:val="20"/>
          <w:szCs w:val="20"/>
        </w:rPr>
        <w:t>the file systems using direct and indirect maps also setup entries in /etc./dfs/dfstab in Solaris share file</w:t>
      </w:r>
    </w:p>
    <w:p w14:paraId="36FBD219" w14:textId="1769A06F" w:rsidR="009C1B79" w:rsidRDefault="009C1B79" w:rsidP="009C1B79">
      <w:pPr>
        <w:pStyle w:val="ListBullet"/>
        <w:numPr>
          <w:ilvl w:val="0"/>
          <w:numId w:val="0"/>
        </w:numPr>
        <w:ind w:left="216"/>
        <w:rPr>
          <w:sz w:val="20"/>
          <w:szCs w:val="20"/>
        </w:rPr>
      </w:pPr>
      <w:r>
        <w:rPr>
          <w:sz w:val="20"/>
          <w:szCs w:val="20"/>
        </w:rPr>
        <w:t>s</w:t>
      </w:r>
      <w:r w:rsidRPr="009C1B79">
        <w:rPr>
          <w:sz w:val="20"/>
          <w:szCs w:val="20"/>
        </w:rPr>
        <w:t>ystems and mounted the disks onto the client systems.</w:t>
      </w:r>
    </w:p>
    <w:p w14:paraId="6BEA78B6" w14:textId="02E7E73A" w:rsid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Installation of Oracle Patches and Troubleshooting, Creating and modifying application related objects,</w:t>
      </w:r>
      <w:r w:rsidR="00F87B64">
        <w:rPr>
          <w:sz w:val="20"/>
          <w:szCs w:val="20"/>
        </w:rPr>
        <w:t xml:space="preserve"> </w:t>
      </w:r>
      <w:r w:rsidRPr="009C1B79">
        <w:rPr>
          <w:sz w:val="20"/>
          <w:szCs w:val="20"/>
        </w:rPr>
        <w:t>Creating Profiles, Users, Roles and maintaining system security.</w:t>
      </w:r>
    </w:p>
    <w:p w14:paraId="4A3C8862" w14:textId="1D25CB97" w:rsid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Disk and File system management through Solstice Disk Suite on Solaris and other logical volume manager for another flavor of UNIX.</w:t>
      </w:r>
    </w:p>
    <w:p w14:paraId="4E0021DE" w14:textId="562BCBAC" w:rsidR="009C1B79" w:rsidRPr="009C1B79" w:rsidRDefault="009C1B79" w:rsidP="009C1B79">
      <w:pPr>
        <w:pStyle w:val="ListBullet"/>
        <w:rPr>
          <w:sz w:val="20"/>
          <w:szCs w:val="20"/>
        </w:rPr>
      </w:pPr>
      <w:r w:rsidRPr="009C1B79">
        <w:rPr>
          <w:sz w:val="20"/>
          <w:szCs w:val="20"/>
        </w:rPr>
        <w:t>Installation, configuration, maintenance and support of Red Hat Linux 4.0, 5.0 and Solaris 7/8/9.</w:t>
      </w:r>
    </w:p>
    <w:p w14:paraId="1E9B8D4E" w14:textId="77777777" w:rsidR="00D903CC" w:rsidRDefault="00D903CC" w:rsidP="003B6CA6">
      <w:pPr>
        <w:pStyle w:val="ListBullet"/>
        <w:numPr>
          <w:ilvl w:val="0"/>
          <w:numId w:val="0"/>
        </w:numPr>
      </w:pPr>
    </w:p>
    <w:sectPr w:rsidR="00D903CC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7851A" w14:textId="77777777" w:rsidR="00DD4954" w:rsidRDefault="00DD4954">
      <w:pPr>
        <w:spacing w:after="0"/>
      </w:pPr>
      <w:r>
        <w:separator/>
      </w:r>
    </w:p>
  </w:endnote>
  <w:endnote w:type="continuationSeparator" w:id="0">
    <w:p w14:paraId="3B744A86" w14:textId="77777777" w:rsidR="00DD4954" w:rsidRDefault="00DD4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E726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1B7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CC6BE" w14:textId="77777777" w:rsidR="00DD4954" w:rsidRDefault="00DD4954">
      <w:pPr>
        <w:spacing w:after="0"/>
      </w:pPr>
      <w:r>
        <w:separator/>
      </w:r>
    </w:p>
  </w:footnote>
  <w:footnote w:type="continuationSeparator" w:id="0">
    <w:p w14:paraId="0DFD078E" w14:textId="77777777" w:rsidR="00DD4954" w:rsidRDefault="00DD49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54027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5A"/>
    <w:rsid w:val="0005315A"/>
    <w:rsid w:val="00074F88"/>
    <w:rsid w:val="000A4F59"/>
    <w:rsid w:val="000F60AF"/>
    <w:rsid w:val="000F7AFA"/>
    <w:rsid w:val="001101CA"/>
    <w:rsid w:val="00110BEF"/>
    <w:rsid w:val="00141A4C"/>
    <w:rsid w:val="001704F7"/>
    <w:rsid w:val="001917FD"/>
    <w:rsid w:val="001B29CF"/>
    <w:rsid w:val="00281D11"/>
    <w:rsid w:val="0028220F"/>
    <w:rsid w:val="002A2664"/>
    <w:rsid w:val="002A5AD0"/>
    <w:rsid w:val="002A65C8"/>
    <w:rsid w:val="002E178F"/>
    <w:rsid w:val="002F752E"/>
    <w:rsid w:val="00313920"/>
    <w:rsid w:val="003436A4"/>
    <w:rsid w:val="00343972"/>
    <w:rsid w:val="00356C14"/>
    <w:rsid w:val="003A1B10"/>
    <w:rsid w:val="003B06B1"/>
    <w:rsid w:val="003B5A66"/>
    <w:rsid w:val="003B6CA6"/>
    <w:rsid w:val="004653A8"/>
    <w:rsid w:val="00465F35"/>
    <w:rsid w:val="004839CF"/>
    <w:rsid w:val="00525733"/>
    <w:rsid w:val="00532750"/>
    <w:rsid w:val="005A3B52"/>
    <w:rsid w:val="005D11E3"/>
    <w:rsid w:val="005D3456"/>
    <w:rsid w:val="00617B26"/>
    <w:rsid w:val="006270A9"/>
    <w:rsid w:val="0063187B"/>
    <w:rsid w:val="00675956"/>
    <w:rsid w:val="00681034"/>
    <w:rsid w:val="00755CC6"/>
    <w:rsid w:val="00771D14"/>
    <w:rsid w:val="007B0765"/>
    <w:rsid w:val="007B1B7E"/>
    <w:rsid w:val="007D1612"/>
    <w:rsid w:val="007D1722"/>
    <w:rsid w:val="007D1D76"/>
    <w:rsid w:val="00816216"/>
    <w:rsid w:val="008271F9"/>
    <w:rsid w:val="008612B6"/>
    <w:rsid w:val="00862FD0"/>
    <w:rsid w:val="0087734B"/>
    <w:rsid w:val="0089030A"/>
    <w:rsid w:val="008E4249"/>
    <w:rsid w:val="008F3BFC"/>
    <w:rsid w:val="00926138"/>
    <w:rsid w:val="009553A4"/>
    <w:rsid w:val="00972F9D"/>
    <w:rsid w:val="009C1B79"/>
    <w:rsid w:val="009D5933"/>
    <w:rsid w:val="009E7D4C"/>
    <w:rsid w:val="00A625F7"/>
    <w:rsid w:val="00AA7A47"/>
    <w:rsid w:val="00AB46D5"/>
    <w:rsid w:val="00B37FE3"/>
    <w:rsid w:val="00B900CF"/>
    <w:rsid w:val="00BD768D"/>
    <w:rsid w:val="00C61F8E"/>
    <w:rsid w:val="00C66F21"/>
    <w:rsid w:val="00C967ED"/>
    <w:rsid w:val="00CA2EFE"/>
    <w:rsid w:val="00CB4607"/>
    <w:rsid w:val="00CB60C1"/>
    <w:rsid w:val="00CF4788"/>
    <w:rsid w:val="00D50852"/>
    <w:rsid w:val="00D903CC"/>
    <w:rsid w:val="00DC57B6"/>
    <w:rsid w:val="00DD4954"/>
    <w:rsid w:val="00E8032D"/>
    <w:rsid w:val="00E8264D"/>
    <w:rsid w:val="00E83E4B"/>
    <w:rsid w:val="00E979C0"/>
    <w:rsid w:val="00F338FD"/>
    <w:rsid w:val="00F8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FF6BA"/>
  <w15:chartTrackingRefBased/>
  <w15:docId w15:val="{E7FC1CEC-D8A8-4959-AE3A-564E066B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l">
    <w:name w:val="hl"/>
    <w:basedOn w:val="DefaultParagraphFont"/>
    <w:rsid w:val="00862FD0"/>
  </w:style>
  <w:style w:type="character" w:customStyle="1" w:styleId="apple-converted-space">
    <w:name w:val="apple-converted-space"/>
    <w:basedOn w:val="DefaultParagraphFont"/>
    <w:rsid w:val="0086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chusaiprasa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i-bachu-846a2113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achu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766C0313A34786BB80EB8CFFEA6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87C4B-FAF0-4BB0-8342-1182917F5ADF}"/>
      </w:docPartPr>
      <w:docPartBody>
        <w:p w:rsidR="005C37A5" w:rsidRDefault="00D2065C">
          <w:pPr>
            <w:pStyle w:val="4B766C0313A34786BB80EB8CFFEA6A85"/>
          </w:pPr>
          <w:r>
            <w:t>Education</w:t>
          </w:r>
        </w:p>
      </w:docPartBody>
    </w:docPart>
    <w:docPart>
      <w:docPartPr>
        <w:name w:val="818919E651544E368279F0060DB37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1AAA-F023-42C1-B115-B985AE31FAD9}"/>
      </w:docPartPr>
      <w:docPartBody>
        <w:p w:rsidR="005C37A5" w:rsidRDefault="00D2065C">
          <w:pPr>
            <w:pStyle w:val="818919E651544E368279F0060DB37BC0"/>
          </w:pPr>
          <w:r>
            <w:t>Skills &amp; Abilities</w:t>
          </w:r>
        </w:p>
      </w:docPartBody>
    </w:docPart>
    <w:docPart>
      <w:docPartPr>
        <w:name w:val="C08EDBF5764E450DBD840D31721D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D38AB-6340-4FC9-AB22-69E98178D1E2}"/>
      </w:docPartPr>
      <w:docPartBody>
        <w:p w:rsidR="005C37A5" w:rsidRDefault="00D2065C">
          <w:pPr>
            <w:pStyle w:val="C08EDBF5764E450DBD840D31721DF6A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5B"/>
    <w:rsid w:val="003420EF"/>
    <w:rsid w:val="00427FB4"/>
    <w:rsid w:val="005A14A9"/>
    <w:rsid w:val="005C37A5"/>
    <w:rsid w:val="00636DD9"/>
    <w:rsid w:val="00733469"/>
    <w:rsid w:val="00AF4DA1"/>
    <w:rsid w:val="00B72069"/>
    <w:rsid w:val="00C1325B"/>
    <w:rsid w:val="00D2065C"/>
    <w:rsid w:val="00E07322"/>
    <w:rsid w:val="00FB3D53"/>
    <w:rsid w:val="00FC5816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3565033C4B4AB5B1A7FB0EB863E071">
    <w:name w:val="0C3565033C4B4AB5B1A7FB0EB863E071"/>
  </w:style>
  <w:style w:type="paragraph" w:customStyle="1" w:styleId="CE28746DFAAD4CA89DE576CFEF262138">
    <w:name w:val="CE28746DFAAD4CA89DE576CFEF262138"/>
  </w:style>
  <w:style w:type="paragraph" w:customStyle="1" w:styleId="949B509D7C2E4D18860FE619235B8F74">
    <w:name w:val="949B509D7C2E4D18860FE619235B8F74"/>
  </w:style>
  <w:style w:type="paragraph" w:customStyle="1" w:styleId="F044FD0CC6234586ACEAC615E5C292EA">
    <w:name w:val="F044FD0CC6234586ACEAC615E5C292EA"/>
  </w:style>
  <w:style w:type="paragraph" w:customStyle="1" w:styleId="91BE5CCEC16E4609A7F52254B2F8329D">
    <w:name w:val="91BE5CCEC16E4609A7F52254B2F8329D"/>
  </w:style>
  <w:style w:type="paragraph" w:customStyle="1" w:styleId="245B9BCCB19A4ACAB060B0DE0334F62E">
    <w:name w:val="245B9BCCB19A4ACAB060B0DE0334F62E"/>
  </w:style>
  <w:style w:type="paragraph" w:customStyle="1" w:styleId="4B766C0313A34786BB80EB8CFFEA6A85">
    <w:name w:val="4B766C0313A34786BB80EB8CFFEA6A85"/>
  </w:style>
  <w:style w:type="paragraph" w:customStyle="1" w:styleId="22F20FE609564781BFC47151A097066E">
    <w:name w:val="22F20FE609564781BFC47151A097066E"/>
  </w:style>
  <w:style w:type="paragraph" w:customStyle="1" w:styleId="B713A16C9E994C709E63766F1BDC5DB1">
    <w:name w:val="B713A16C9E994C709E63766F1BDC5DB1"/>
  </w:style>
  <w:style w:type="paragraph" w:customStyle="1" w:styleId="E098ED9C651D44F58ACDE312FCB2BF57">
    <w:name w:val="E098ED9C651D44F58ACDE312FCB2BF57"/>
  </w:style>
  <w:style w:type="paragraph" w:customStyle="1" w:styleId="67BB5A762B6E4C38841489C48816D14B">
    <w:name w:val="67BB5A762B6E4C38841489C48816D14B"/>
  </w:style>
  <w:style w:type="paragraph" w:customStyle="1" w:styleId="46724BBCFDE145BDA9DC2C260203F0D8">
    <w:name w:val="46724BBCFDE145BDA9DC2C260203F0D8"/>
  </w:style>
  <w:style w:type="paragraph" w:customStyle="1" w:styleId="525BA0337FA341B3A7BFB4A699F3F119">
    <w:name w:val="525BA0337FA341B3A7BFB4A699F3F119"/>
  </w:style>
  <w:style w:type="paragraph" w:customStyle="1" w:styleId="357DDC0EE4B44138AA5986ABCC8DAAA9">
    <w:name w:val="357DDC0EE4B44138AA5986ABCC8DAAA9"/>
  </w:style>
  <w:style w:type="paragraph" w:customStyle="1" w:styleId="6835073E3B1646BEBD18280B92311044">
    <w:name w:val="6835073E3B1646BEBD18280B92311044"/>
  </w:style>
  <w:style w:type="paragraph" w:customStyle="1" w:styleId="818919E651544E368279F0060DB37BC0">
    <w:name w:val="818919E651544E368279F0060DB37BC0"/>
  </w:style>
  <w:style w:type="paragraph" w:customStyle="1" w:styleId="E72D388C2FA0426E90FC1ECE52D9C1D7">
    <w:name w:val="E72D388C2FA0426E90FC1ECE52D9C1D7"/>
  </w:style>
  <w:style w:type="paragraph" w:customStyle="1" w:styleId="54B1CFB2BC4B48BCA3F4BDBEF8771506">
    <w:name w:val="54B1CFB2BC4B48BCA3F4BDBEF8771506"/>
  </w:style>
  <w:style w:type="paragraph" w:customStyle="1" w:styleId="75D55CD8AE854D83B91895E571E453BD">
    <w:name w:val="75D55CD8AE854D83B91895E571E453BD"/>
  </w:style>
  <w:style w:type="paragraph" w:customStyle="1" w:styleId="393D1F848FB544A7B216AD18926DA8BD">
    <w:name w:val="393D1F848FB544A7B216AD18926DA8BD"/>
  </w:style>
  <w:style w:type="paragraph" w:customStyle="1" w:styleId="20DD0950436443D4A7C7C94B12B75599">
    <w:name w:val="20DD0950436443D4A7C7C94B12B75599"/>
  </w:style>
  <w:style w:type="paragraph" w:customStyle="1" w:styleId="2FD9036E758940E58E045FFA63E19CDB">
    <w:name w:val="2FD9036E758940E58E045FFA63E19CDB"/>
  </w:style>
  <w:style w:type="paragraph" w:customStyle="1" w:styleId="CF6E83B6426248E2BFDE2D8E33D408BC">
    <w:name w:val="CF6E83B6426248E2BFDE2D8E33D408BC"/>
  </w:style>
  <w:style w:type="paragraph" w:customStyle="1" w:styleId="943F24DA892B40D2B441F8E0DE38696D">
    <w:name w:val="943F24DA892B40D2B441F8E0DE38696D"/>
  </w:style>
  <w:style w:type="paragraph" w:customStyle="1" w:styleId="C08EDBF5764E450DBD840D31721DF6A7">
    <w:name w:val="C08EDBF5764E450DBD840D31721DF6A7"/>
  </w:style>
  <w:style w:type="paragraph" w:customStyle="1" w:styleId="E80E8CD3BBE74D748F29917231ED3707">
    <w:name w:val="E80E8CD3BBE74D748F29917231ED3707"/>
  </w:style>
  <w:style w:type="paragraph" w:customStyle="1" w:styleId="801910BC30444F129AC2FA5E291A6B92">
    <w:name w:val="801910BC30444F129AC2FA5E291A6B92"/>
  </w:style>
  <w:style w:type="paragraph" w:customStyle="1" w:styleId="8231AB7FB36E46DBA9118AF77771F20B">
    <w:name w:val="8231AB7FB36E46DBA9118AF77771F20B"/>
  </w:style>
  <w:style w:type="paragraph" w:customStyle="1" w:styleId="DF2699880C0047B187E819408605675A">
    <w:name w:val="DF2699880C0047B187E819408605675A"/>
  </w:style>
  <w:style w:type="paragraph" w:customStyle="1" w:styleId="B0804F92539644279A965F9AC8BE7683">
    <w:name w:val="B0804F92539644279A965F9AC8BE7683"/>
  </w:style>
  <w:style w:type="paragraph" w:customStyle="1" w:styleId="BD83C0E2CD8C42C9BA8E4B3B6C2AD350">
    <w:name w:val="BD83C0E2CD8C42C9BA8E4B3B6C2AD350"/>
  </w:style>
  <w:style w:type="paragraph" w:customStyle="1" w:styleId="D65003590E984893AC9018C76EEBD0F9">
    <w:name w:val="D65003590E984893AC9018C76EEBD0F9"/>
  </w:style>
  <w:style w:type="paragraph" w:customStyle="1" w:styleId="1DF9F1DF6DD040439D255296C20CA93B">
    <w:name w:val="1DF9F1DF6DD040439D255296C20CA93B"/>
  </w:style>
  <w:style w:type="paragraph" w:customStyle="1" w:styleId="A35269AD07AC487C824AFC0E3C367AD8">
    <w:name w:val="A35269AD07AC487C824AFC0E3C367AD8"/>
    <w:rsid w:val="00C1325B"/>
  </w:style>
  <w:style w:type="paragraph" w:customStyle="1" w:styleId="0D074EEFBDE242A28E27BBF5DC50FA46">
    <w:name w:val="0D074EEFBDE242A28E27BBF5DC50FA46"/>
    <w:rsid w:val="00C1325B"/>
  </w:style>
  <w:style w:type="paragraph" w:customStyle="1" w:styleId="4C4E5D95D51B48CBB76C89C5C828BF30">
    <w:name w:val="4C4E5D95D51B48CBB76C89C5C828BF30"/>
    <w:rsid w:val="00C1325B"/>
  </w:style>
  <w:style w:type="paragraph" w:customStyle="1" w:styleId="4B33558401E8411CA611B9291BDD914D">
    <w:name w:val="4B33558401E8411CA611B9291BDD914D"/>
    <w:rsid w:val="00C1325B"/>
  </w:style>
  <w:style w:type="paragraph" w:customStyle="1" w:styleId="88AB499E54DA41A68C5E1147392EBE2B">
    <w:name w:val="88AB499E54DA41A68C5E1147392EBE2B"/>
    <w:rsid w:val="00C1325B"/>
  </w:style>
  <w:style w:type="paragraph" w:customStyle="1" w:styleId="9EBFEEFE9EDF4236A15179447A2EC9CA">
    <w:name w:val="9EBFEEFE9EDF4236A15179447A2EC9CA"/>
    <w:rsid w:val="00C1325B"/>
  </w:style>
  <w:style w:type="paragraph" w:customStyle="1" w:styleId="6ABA6C29290848F39219A14F025FE897">
    <w:name w:val="6ABA6C29290848F39219A14F025FE897"/>
    <w:rsid w:val="00C1325B"/>
  </w:style>
  <w:style w:type="paragraph" w:customStyle="1" w:styleId="A8670332ACC540F19AAE88F4A9F4612A">
    <w:name w:val="A8670332ACC540F19AAE88F4A9F4612A"/>
    <w:rsid w:val="00C1325B"/>
  </w:style>
  <w:style w:type="paragraph" w:customStyle="1" w:styleId="CFBC61C060514F2894FF3814F522F23B">
    <w:name w:val="CFBC61C060514F2894FF3814F522F23B"/>
    <w:rsid w:val="00C1325B"/>
  </w:style>
  <w:style w:type="paragraph" w:customStyle="1" w:styleId="383BD7713DEF421E8679F88773316A0E">
    <w:name w:val="383BD7713DEF421E8679F88773316A0E"/>
    <w:rsid w:val="00C1325B"/>
  </w:style>
  <w:style w:type="paragraph" w:customStyle="1" w:styleId="4B0943CE91AA411586B3063D8ED883DA">
    <w:name w:val="4B0943CE91AA411586B3063D8ED883DA"/>
    <w:rsid w:val="00C1325B"/>
  </w:style>
  <w:style w:type="paragraph" w:customStyle="1" w:styleId="F8812C6AD2D749649E5486165BA0DD5F">
    <w:name w:val="F8812C6AD2D749649E5486165BA0DD5F"/>
    <w:rsid w:val="00C1325B"/>
  </w:style>
  <w:style w:type="paragraph" w:customStyle="1" w:styleId="4C32504C6A964E74925075F0BB6129A2">
    <w:name w:val="4C32504C6A964E74925075F0BB6129A2"/>
    <w:rsid w:val="00C1325B"/>
  </w:style>
  <w:style w:type="paragraph" w:customStyle="1" w:styleId="63E83F998F1749CCAA0F7F433097B939">
    <w:name w:val="63E83F998F1749CCAA0F7F433097B939"/>
    <w:rsid w:val="00C1325B"/>
  </w:style>
  <w:style w:type="paragraph" w:customStyle="1" w:styleId="287D6FA25910451580547835DB910C0B">
    <w:name w:val="287D6FA25910451580547835DB910C0B"/>
    <w:rsid w:val="00C1325B"/>
  </w:style>
  <w:style w:type="paragraph" w:customStyle="1" w:styleId="665B69FE94A3456C9D76C8316ED6A8C9">
    <w:name w:val="665B69FE94A3456C9D76C8316ED6A8C9"/>
    <w:rsid w:val="00C13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C808-859B-4B37-93EA-DDB91C7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73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Bachu, Sai [ITSUS Non-J&amp;J]</dc:creator>
  <cp:keywords/>
  <cp:lastModifiedBy>lenora</cp:lastModifiedBy>
  <cp:revision>43</cp:revision>
  <dcterms:created xsi:type="dcterms:W3CDTF">2017-04-18T15:29:00Z</dcterms:created>
  <dcterms:modified xsi:type="dcterms:W3CDTF">2018-04-23T17:29:00Z</dcterms:modified>
  <cp:version/>
</cp:coreProperties>
</file>